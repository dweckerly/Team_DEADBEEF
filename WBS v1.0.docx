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5D8" w:rsidRPr="004338D6" w:rsidRDefault="009155D8" w:rsidP="009155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WBS Tree Diagram </w:t>
      </w:r>
      <w:r w:rsidR="00F574B5"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4338D6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1.0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F574B5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3C7519" w:rsidRPr="003C7519" w:rsidTr="004338D6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3C77CC">
              <w:rPr>
                <w:rFonts w:ascii="Century Gothic" w:eastAsia="Times New Roman" w:hAnsi="Century Gothic" w:cs="Times New Roman"/>
                <w:color w:val="000000"/>
              </w:rPr>
              <w:t>3/18</w:t>
            </w:r>
            <w:r w:rsidR="005C76BB">
              <w:rPr>
                <w:rFonts w:ascii="Century Gothic" w:eastAsia="Times New Roman" w:hAnsi="Century Gothic" w:cs="Times New Roman"/>
                <w:color w:val="000000"/>
              </w:rPr>
              <w:t>/17</w:t>
            </w:r>
          </w:p>
        </w:tc>
      </w:tr>
    </w:tbl>
    <w:p w:rsidR="003C7519" w:rsidRDefault="003C7519"/>
    <w:p w:rsidR="008D4662" w:rsidRDefault="008D4662"/>
    <w:p w:rsidR="008D4662" w:rsidRDefault="008D466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EFA5B" wp14:editId="3EBA6F6B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7F75E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</w:t>
                            </w:r>
                            <w:r w:rsidR="005C76BB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DFEFA5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7F75E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</w:t>
                      </w:r>
                      <w:r w:rsidR="005C76BB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p w:rsidR="003C7519" w:rsidRDefault="00072C3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CEBEA" wp14:editId="49A885C2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Log file generation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Should have the format Log_Date_Time.txt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9A6136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Include time a fault occurred</w:t>
                            </w:r>
                          </w:p>
                          <w:p w:rsidR="00072C3E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Description of fault</w:t>
                            </w:r>
                          </w:p>
                          <w:p w:rsidR="00072C3E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072C3E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How the system is going to recover</w:t>
                            </w:r>
                          </w:p>
                          <w:p w:rsidR="00072C3E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072C3E" w:rsidRPr="008D4662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Which component failed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EBEA" id="TextBox 38" o:spid="_x0000_s1027" type="#_x0000_t202" style="position:absolute;margin-left:602.25pt;margin-top:176.45pt;width:94.5pt;height:20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Log file generation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Should have the format Log_Date_Time.txt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9A6136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Include time a fault occurred</w:t>
                      </w:r>
                    </w:p>
                    <w:p w:rsidR="00072C3E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Description of fault</w:t>
                      </w:r>
                    </w:p>
                    <w:p w:rsidR="00072C3E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072C3E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How the system is going to recover</w:t>
                      </w:r>
                    </w:p>
                    <w:p w:rsidR="00072C3E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072C3E" w:rsidRPr="008D4662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Which component failed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55F35" wp14:editId="677D36B4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885825"/>
                <wp:effectExtent l="57150" t="38100" r="76835" b="104775"/>
                <wp:wrapThrough wrapText="bothSides">
                  <wp:wrapPolygon edited="0">
                    <wp:start x="-1247" y="-929"/>
                    <wp:lineTo x="-1247" y="21832"/>
                    <wp:lineTo x="-831" y="23690"/>
                    <wp:lineTo x="22445" y="23690"/>
                    <wp:lineTo x="22861" y="21832"/>
                    <wp:lineTo x="22861" y="-929"/>
                    <wp:lineTo x="-1247" y="-929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136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Movement is going in a random direction based on system time.</w:t>
                            </w: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5F35" id="TextBox 31" o:spid="_x0000_s1028" type="#_x0000_t202" style="position:absolute;margin-left:474pt;margin-top:178.7pt;width:77.95pt;height:6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9A6136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Movement is going in a random direction based on system time.</w:t>
                      </w: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A16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F8DEE6" wp14:editId="1D6D5776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072C3E" w:rsidRDefault="00EA16D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Implement 3 path finding alg.</w:t>
                            </w:r>
                          </w:p>
                          <w:p w:rsidR="00EA16D2" w:rsidRPr="00072C3E" w:rsidRDefault="00EA16D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EA16D2" w:rsidRPr="00072C3E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 N-Version programming choose movement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DEE6" id="TextBox 29" o:spid="_x0000_s1029" type="#_x0000_t202" style="position:absolute;margin-left:359.25pt;margin-top:184.7pt;width:77.25pt;height:1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072C3E" w:rsidRDefault="00EA16D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Implement 3 path finding alg.</w:t>
                      </w:r>
                    </w:p>
                    <w:p w:rsidR="00EA16D2" w:rsidRPr="00072C3E" w:rsidRDefault="00EA16D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EA16D2" w:rsidRPr="00072C3E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 N-Version programming choose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6BA6F" wp14:editId="0EF84039">
                <wp:simplePos x="0" y="0"/>
                <wp:positionH relativeFrom="column">
                  <wp:posOffset>2124075</wp:posOffset>
                </wp:positionH>
                <wp:positionV relativeFrom="paragraph">
                  <wp:posOffset>2240915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704A7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Lighting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704A7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Random</w:t>
                            </w:r>
                          </w:p>
                          <w:p w:rsidR="00704A72" w:rsidRPr="008D4662" w:rsidRDefault="00704A7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Generation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9A6136" w:rsidRPr="00983B33" w:rsidRDefault="008C5244" w:rsidP="00983B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Add </w:t>
                            </w:r>
                            <w:r w:rsidR="00983B33">
                              <w:rPr>
                                <w:sz w:val="16"/>
                                <w:szCs w:val="16"/>
                              </w:rPr>
                              <w:t>chest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combination</w:t>
                            </w:r>
                            <w:r w:rsidR="00983B33">
                              <w:rPr>
                                <w:sz w:val="16"/>
                                <w:szCs w:val="16"/>
                              </w:rPr>
                              <w:t xml:space="preserve"> to walls</w:t>
                            </w:r>
                          </w:p>
                          <w:p w:rsidR="009A6136" w:rsidRDefault="009A6136" w:rsidP="00983B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983B33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Chest</w:t>
                            </w:r>
                          </w:p>
                          <w:p w:rsidR="00983B33" w:rsidRDefault="00983B33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983B33" w:rsidRDefault="00983B33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door</w:t>
                            </w:r>
                          </w:p>
                          <w:p w:rsidR="00983B33" w:rsidRDefault="00983B33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983B33" w:rsidRPr="009A6136" w:rsidRDefault="00983B33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key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BA6F" id="TextBox 21" o:spid="_x0000_s1030" type="#_x0000_t202" style="position:absolute;margin-left:167.25pt;margin-top:176.45pt;width:62.2pt;height:14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704A7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Lighting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Default="00704A7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Random</w:t>
                      </w:r>
                    </w:p>
                    <w:p w:rsidR="00704A72" w:rsidRPr="008D4662" w:rsidRDefault="00704A7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Generation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9A6136" w:rsidRPr="00983B33" w:rsidRDefault="008C5244" w:rsidP="00983B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Add </w:t>
                      </w:r>
                      <w:r w:rsidR="00983B33">
                        <w:rPr>
                          <w:sz w:val="16"/>
                          <w:szCs w:val="16"/>
                        </w:rPr>
                        <w:t>chest</w:t>
                      </w:r>
                      <w:r>
                        <w:rPr>
                          <w:sz w:val="16"/>
                          <w:szCs w:val="16"/>
                        </w:rPr>
                        <w:t xml:space="preserve"> combination</w:t>
                      </w:r>
                      <w:r w:rsidR="00983B33">
                        <w:rPr>
                          <w:sz w:val="16"/>
                          <w:szCs w:val="16"/>
                        </w:rPr>
                        <w:t xml:space="preserve"> to walls</w:t>
                      </w:r>
                    </w:p>
                    <w:p w:rsidR="009A6136" w:rsidRDefault="009A6136" w:rsidP="00983B33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Default="00983B33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Chest</w:t>
                      </w:r>
                    </w:p>
                    <w:p w:rsidR="00983B33" w:rsidRDefault="00983B33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983B33" w:rsidRDefault="00983B33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door</w:t>
                      </w:r>
                    </w:p>
                    <w:p w:rsidR="00983B33" w:rsidRDefault="00983B33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983B33" w:rsidRPr="009A6136" w:rsidRDefault="00983B33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key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A7EB94" wp14:editId="76A55466">
                <wp:simplePos x="0" y="0"/>
                <wp:positionH relativeFrom="column">
                  <wp:posOffset>3581400</wp:posOffset>
                </wp:positionH>
                <wp:positionV relativeFrom="paragraph">
                  <wp:posOffset>2269490</wp:posOffset>
                </wp:positionV>
                <wp:extent cx="617220" cy="723900"/>
                <wp:effectExtent l="57150" t="38100" r="68580" b="95250"/>
                <wp:wrapThrough wrapText="bothSides">
                  <wp:wrapPolygon edited="0">
                    <wp:start x="-2000" y="-1137"/>
                    <wp:lineTo x="-2000" y="22737"/>
                    <wp:lineTo x="-1333" y="23874"/>
                    <wp:lineTo x="22667" y="23874"/>
                    <wp:lineTo x="23333" y="18189"/>
                    <wp:lineTo x="23333" y="-1137"/>
                    <wp:lineTo x="-2000" y="-1137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136" w:rsidRDefault="000715C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Place player on valid block</w:t>
                            </w:r>
                          </w:p>
                          <w:p w:rsidR="000715CD" w:rsidRDefault="000715C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EB94" id="TextBox 22" o:spid="_x0000_s1031" type="#_x0000_t202" style="position:absolute;margin-left:282pt;margin-top:178.7pt;width:48.6pt;height:5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9A6136" w:rsidRDefault="000715C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Place player on valid block</w:t>
                      </w:r>
                    </w:p>
                    <w:p w:rsidR="000715CD" w:rsidRDefault="000715C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7C30A" wp14:editId="0A57698B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7F75E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Random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7C30A" id="TextBox 28" o:spid="_x0000_s1032" type="#_x0000_t202" style="position:absolute;margin-left:485.25pt;margin-top:116.45pt;width:61.5pt;height:42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7F75E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Random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2018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6850C" wp14:editId="1D54A770">
                <wp:simplePos x="0" y="0"/>
                <wp:positionH relativeFrom="column">
                  <wp:posOffset>1425575</wp:posOffset>
                </wp:positionH>
                <wp:positionV relativeFrom="paragraph">
                  <wp:posOffset>2802890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A2018B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into wall</w:t>
                            </w:r>
                          </w:p>
                          <w:p w:rsidR="00A2018B" w:rsidRDefault="00A2018B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A2018B" w:rsidRPr="008D4662" w:rsidRDefault="00A2018B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with enemies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B16850C" id="TextBox 13" o:spid="_x0000_s1033" type="#_x0000_t202" style="position:absolute;margin-left:112.25pt;margin-top:220.7pt;width:48.7pt;height:15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A2018B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into wall</w:t>
                      </w:r>
                    </w:p>
                    <w:p w:rsidR="00A2018B" w:rsidRDefault="00A2018B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A2018B" w:rsidRPr="008D4662" w:rsidRDefault="00A2018B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with 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2018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3076A" wp14:editId="79202B73">
                <wp:simplePos x="0" y="0"/>
                <wp:positionH relativeFrom="column">
                  <wp:posOffset>1762760</wp:posOffset>
                </wp:positionH>
                <wp:positionV relativeFrom="paragraph">
                  <wp:posOffset>2143125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5EC9D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68.75pt" to="138.8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A2018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7A59A" wp14:editId="70AFB0C2">
                <wp:simplePos x="0" y="0"/>
                <wp:positionH relativeFrom="column">
                  <wp:posOffset>1361440</wp:posOffset>
                </wp:positionH>
                <wp:positionV relativeFrom="paragraph">
                  <wp:posOffset>1688465</wp:posOffset>
                </wp:positionV>
                <wp:extent cx="733425" cy="542290"/>
                <wp:effectExtent l="57150" t="38100" r="85725" b="86360"/>
                <wp:wrapThrough wrapText="bothSides">
                  <wp:wrapPolygon edited="0">
                    <wp:start x="-1683" y="-1518"/>
                    <wp:lineTo x="-1683" y="22763"/>
                    <wp:lineTo x="-1122" y="24281"/>
                    <wp:lineTo x="23003" y="24281"/>
                    <wp:lineTo x="23003" y="23522"/>
                    <wp:lineTo x="23564" y="12141"/>
                    <wp:lineTo x="23564" y="-1518"/>
                    <wp:lineTo x="-1683" y="-1518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A2018B" w:rsidRDefault="00A2018B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2018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Collison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7A59A" id="TextBox 9" o:spid="_x0000_s1034" type="#_x0000_t202" style="position:absolute;margin-left:107.2pt;margin-top:132.95pt;width:57.75pt;height:42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A2018B" w:rsidRDefault="00A2018B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2018B">
                        <w:rPr>
                          <w:rFonts w:ascii="Century Gothic" w:hAnsi="Century Gothic"/>
                          <w:sz w:val="20"/>
                          <w:szCs w:val="20"/>
                        </w:rPr>
                        <w:t>Collison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22E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34792" wp14:editId="5A21CEFE">
                <wp:simplePos x="0" y="0"/>
                <wp:positionH relativeFrom="column">
                  <wp:posOffset>3905250</wp:posOffset>
                </wp:positionH>
                <wp:positionV relativeFrom="paragraph">
                  <wp:posOffset>2040890</wp:posOffset>
                </wp:positionV>
                <wp:extent cx="952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C96F5" id="Straight Connector 6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0.7pt" to="308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0715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4E682" wp14:editId="56AD58FD">
                <wp:simplePos x="0" y="0"/>
                <wp:positionH relativeFrom="column">
                  <wp:posOffset>2600325</wp:posOffset>
                </wp:positionH>
                <wp:positionV relativeFrom="paragraph">
                  <wp:posOffset>1278890</wp:posOffset>
                </wp:positionV>
                <wp:extent cx="1323975" cy="0"/>
                <wp:effectExtent l="0" t="0" r="28575" b="19050"/>
                <wp:wrapThrough wrapText="bothSides">
                  <wp:wrapPolygon edited="0">
                    <wp:start x="0" y="-1"/>
                    <wp:lineTo x="0" y="-1"/>
                    <wp:lineTo x="21755" y="-1"/>
                    <wp:lineTo x="21755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E07DD" id="Straight Connector 6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0.7pt" to="30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0715C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BAEC86" wp14:editId="25109FCE">
                <wp:simplePos x="0" y="0"/>
                <wp:positionH relativeFrom="column">
                  <wp:posOffset>3904615</wp:posOffset>
                </wp:positionH>
                <wp:positionV relativeFrom="paragraph">
                  <wp:posOffset>1278890</wp:posOffset>
                </wp:positionV>
                <wp:extent cx="9525" cy="232410"/>
                <wp:effectExtent l="0" t="0" r="28575" b="34290"/>
                <wp:wrapThrough wrapText="bothSides">
                  <wp:wrapPolygon edited="0">
                    <wp:start x="0" y="0"/>
                    <wp:lineTo x="0" y="23016"/>
                    <wp:lineTo x="43200" y="23016"/>
                    <wp:lineTo x="43200" y="0"/>
                    <wp:lineTo x="0" y="0"/>
                  </wp:wrapPolygon>
                </wp:wrapThrough>
                <wp:docPr id="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614DD" id="Straight Connector 6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00.7pt" to="308.2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" strokecolor="#a5a5a5" strokeweight="1.5pt">
                <v:stroke joinstyle="miter"/>
                <w10:wrap type="through"/>
              </v:line>
            </w:pict>
          </mc:Fallback>
        </mc:AlternateContent>
      </w:r>
      <w:r w:rsidR="000715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7ADE6" wp14:editId="576190B1">
                <wp:simplePos x="0" y="0"/>
                <wp:positionH relativeFrom="column">
                  <wp:posOffset>3514090</wp:posOffset>
                </wp:positionH>
                <wp:positionV relativeFrom="paragraph">
                  <wp:posOffset>1497965</wp:posOffset>
                </wp:positionV>
                <wp:extent cx="847725" cy="542290"/>
                <wp:effectExtent l="57150" t="38100" r="85725" b="86360"/>
                <wp:wrapThrough wrapText="bothSides">
                  <wp:wrapPolygon edited="0">
                    <wp:start x="-1456" y="-1518"/>
                    <wp:lineTo x="-1456" y="22763"/>
                    <wp:lineTo x="-971" y="24281"/>
                    <wp:lineTo x="22813" y="24281"/>
                    <wp:lineTo x="22813" y="23522"/>
                    <wp:lineTo x="23299" y="12141"/>
                    <wp:lineTo x="23299" y="-1518"/>
                    <wp:lineTo x="-1456" y="-1518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A18D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Player Placement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7ADE6" id="TextBox 19" o:spid="_x0000_s1035" type="#_x0000_t202" style="position:absolute;margin-left:276.7pt;margin-top:117.95pt;width:66.75pt;height:42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A18D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Player Placement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04A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48856" wp14:editId="36DD004E">
                <wp:simplePos x="0" y="0"/>
                <wp:positionH relativeFrom="column">
                  <wp:posOffset>2171700</wp:posOffset>
                </wp:positionH>
                <wp:positionV relativeFrom="paragraph">
                  <wp:posOffset>1478915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704A7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Map</w:t>
                            </w:r>
                          </w:p>
                          <w:p w:rsidR="00704A72" w:rsidRDefault="00704A7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Generation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48856" id="TextBox 18" o:spid="_x0000_s1030" type="#_x0000_t202" style="position:absolute;margin-left:171pt;margin-top:116.45pt;width:73.5pt;height:42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704A7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Map</w:t>
                      </w:r>
                    </w:p>
                    <w:p w:rsidR="00704A72" w:rsidRDefault="00704A7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Generation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A613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4C79E9" wp14:editId="44A17AB2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C5244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left, right, down and up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C5244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Grab key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C5244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Use key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C5244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chest</w:t>
                            </w:r>
                          </w:p>
                          <w:p w:rsidR="008C5244" w:rsidRDefault="008C5244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C5244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en door</w:t>
                            </w:r>
                          </w:p>
                          <w:p w:rsidR="008C5244" w:rsidRDefault="008C5244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C5244" w:rsidRPr="009A6136" w:rsidRDefault="008C5244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2-9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B4C79E9" id="TextBox 12" o:spid="_x0000_s1037" type="#_x0000_t202" style="position:absolute;margin-left:-5pt;margin-top:176.45pt;width:48.6pt;height:19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C5244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left, right, down and up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C5244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Grab key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C5244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Use key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C5244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chest</w:t>
                      </w:r>
                    </w:p>
                    <w:p w:rsidR="008C5244" w:rsidRDefault="008C5244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Default="008C5244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</w:t>
                      </w:r>
                      <w:bookmarkStart w:id="1" w:name="_GoBack"/>
                      <w:bookmarkEnd w:id="1"/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en door</w:t>
                      </w:r>
                    </w:p>
                    <w:p w:rsidR="008C5244" w:rsidRDefault="008C5244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C5244" w:rsidRPr="009A6136" w:rsidRDefault="008C5244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2-9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A7B1" wp14:editId="1F1D01DB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C5244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User Input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9B0A7B1" id="TextBox 8" o:spid="_x0000_s1038" type="#_x0000_t202" style="position:absolute;margin-left:-5pt;margin-top:116.35pt;width:48.6pt;height:4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C5244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60798" wp14:editId="5D0E581E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7F75E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Path Finding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060798" id="TextBox 26" o:spid="_x0000_s1039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rI23TI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7F75E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Path Finding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792F0" wp14:editId="6E0C6413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Log File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B792F0" id="TextBox 35" o:spid="_x0000_s1040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M0tvAC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Log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43E2F2" wp14:editId="732FBB35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1E39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D8B11" wp14:editId="092DE1F5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9107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B5F3E" wp14:editId="5D14C4CC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9A5B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FCD01" wp14:editId="00CEBED3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B3D3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9BBAA" wp14:editId="12C5F4A0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BA5A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D7821" wp14:editId="57D38142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CA7C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F9944" wp14:editId="6812A8AD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072C3E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LOG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0CF9944" id="TextBox 33" o:spid="_x0000_s1041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HYjAIAAJo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072C3E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LOG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82E75" wp14:editId="2EDDDDAC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5C76BB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Enemies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2E82E75" id="TextBox 25" o:spid="_x0000_s1050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5C76BB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02DBB" wp14:editId="108DEDBF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0CFA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1F0" wp14:editId="2FE67F32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0217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F396B" wp14:editId="7D3B1E2E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691A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8C959" wp14:editId="6001D33B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DF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5E649" wp14:editId="512F4A34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0028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F951E" wp14:editId="1E3E9C7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C9D1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224C" wp14:editId="63052019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41411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59EF" wp14:editId="533BD00E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A535B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l8wXr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B40E9" wp14:editId="5E0ECD4C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DDAC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87CE7" wp14:editId="2AEBC7EE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E9276" id="Straight Connector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VgUi&#10;m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A2033F" wp14:editId="3261C230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0C02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29085" wp14:editId="6B63854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5C76BB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Maze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1029085" id="TextBox 17" o:spid="_x0000_s1051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CBHh+m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5C76BB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Maze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95B00" wp14:editId="63FCC677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5C76BB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Player Movement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F295B00" id="TextBox 4" o:spid="_x0000_s1052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5C76BB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Player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435463" wp14:editId="73569CC4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1875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16A14" wp14:editId="5CC90DBA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A0A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073107" wp14:editId="023EDBE3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7D201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97BC57" wp14:editId="40863EB3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B24F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143639" wp14:editId="5D83E87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B12F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071903" wp14:editId="2879620A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0F152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2CC" w:rsidRDefault="00CD62CC" w:rsidP="00B01A05">
      <w:r>
        <w:separator/>
      </w:r>
    </w:p>
  </w:endnote>
  <w:endnote w:type="continuationSeparator" w:id="0">
    <w:p w:rsidR="00CD62CC" w:rsidRDefault="00CD62CC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2CC" w:rsidRDefault="00CD62CC" w:rsidP="00B01A05">
      <w:r>
        <w:separator/>
      </w:r>
    </w:p>
  </w:footnote>
  <w:footnote w:type="continuationSeparator" w:id="0">
    <w:p w:rsidR="00CD62CC" w:rsidRDefault="00CD62CC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95"/>
    <w:rsid w:val="000715CD"/>
    <w:rsid w:val="00072C3E"/>
    <w:rsid w:val="000C5AA8"/>
    <w:rsid w:val="00243542"/>
    <w:rsid w:val="003C7519"/>
    <w:rsid w:val="003C77CC"/>
    <w:rsid w:val="004338D6"/>
    <w:rsid w:val="005C76BB"/>
    <w:rsid w:val="006F5384"/>
    <w:rsid w:val="00704A72"/>
    <w:rsid w:val="007F75E0"/>
    <w:rsid w:val="008A18D2"/>
    <w:rsid w:val="008C5244"/>
    <w:rsid w:val="008D4662"/>
    <w:rsid w:val="0091097D"/>
    <w:rsid w:val="009155D8"/>
    <w:rsid w:val="00931695"/>
    <w:rsid w:val="00983B33"/>
    <w:rsid w:val="009A6136"/>
    <w:rsid w:val="009B139C"/>
    <w:rsid w:val="009E0257"/>
    <w:rsid w:val="00A2018B"/>
    <w:rsid w:val="00AB3D3F"/>
    <w:rsid w:val="00AC1FED"/>
    <w:rsid w:val="00B01A05"/>
    <w:rsid w:val="00C46D57"/>
    <w:rsid w:val="00CA64DD"/>
    <w:rsid w:val="00CD62CC"/>
    <w:rsid w:val="00DE51A2"/>
    <w:rsid w:val="00E22EE3"/>
    <w:rsid w:val="00EA16D2"/>
    <w:rsid w:val="00F5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C2E573DF-0EBC-4F0D-978B-43FBEEC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TreeDiagram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Temp_WBS_TreeDiagram (1)</Template>
  <TotalTime>25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AnthonyA</cp:lastModifiedBy>
  <cp:revision>14</cp:revision>
  <dcterms:created xsi:type="dcterms:W3CDTF">2017-03-14T20:28:00Z</dcterms:created>
  <dcterms:modified xsi:type="dcterms:W3CDTF">2017-03-18T17:41:00Z</dcterms:modified>
</cp:coreProperties>
</file>