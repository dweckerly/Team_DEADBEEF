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9D8" w:rsidRPr="004338D6" w:rsidRDefault="002169D8" w:rsidP="002169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WBS Tree Diagram </w:t>
      </w:r>
      <w:r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2169D8" w:rsidRDefault="002169D8" w:rsidP="002169D8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2169D8" w:rsidRPr="003C7519" w:rsidTr="00630A8C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1.0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2169D8" w:rsidRPr="003C7519" w:rsidTr="00630A8C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2169D8" w:rsidRPr="003C7519" w:rsidRDefault="002169D8" w:rsidP="00630A8C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</w:rPr>
              <w:t>3/18/17</w:t>
            </w:r>
          </w:p>
        </w:tc>
      </w:tr>
    </w:tbl>
    <w:p w:rsidR="002169D8" w:rsidRDefault="002169D8" w:rsidP="002169D8"/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730121" wp14:editId="73FF2767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4173012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cahg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169D8" w:rsidRDefault="002169D8" w:rsidP="002169D8"/>
    <w:p w:rsidR="002169D8" w:rsidRDefault="002169D8" w:rsidP="002169D8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978126" wp14:editId="3542437B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Log file 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Should have the format Log_Date_Time.txt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Include time a fault occurred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Description of fault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How the system is going to recover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Which component failed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8126" id="TextBox 38" o:spid="_x0000_s1027" type="#_x0000_t202" style="position:absolute;margin-left:602.25pt;margin-top:176.45pt;width:94.5pt;height:20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Log file ge</w:t>
                      </w:r>
                      <w:bookmarkStart w:id="1" w:name="_GoBack"/>
                      <w:bookmarkEnd w:id="1"/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Should have the format Log_Date_Time.txt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Include time a fault occurred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Description of fault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How the system is going to recover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Which component failed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2393C2" wp14:editId="51E85DA8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885825"/>
                <wp:effectExtent l="57150" t="38100" r="76835" b="104775"/>
                <wp:wrapThrough wrapText="bothSides">
                  <wp:wrapPolygon edited="0">
                    <wp:start x="-1247" y="-929"/>
                    <wp:lineTo x="-1247" y="21832"/>
                    <wp:lineTo x="-831" y="23690"/>
                    <wp:lineTo x="22445" y="23690"/>
                    <wp:lineTo x="22861" y="21832"/>
                    <wp:lineTo x="22861" y="-929"/>
                    <wp:lineTo x="-1247" y="-929"/>
                  </wp:wrapPolygon>
                </wp:wrapThrough>
                <wp:docPr id="6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Movement is going in a random direction based on system time.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93C2" id="TextBox 31" o:spid="_x0000_s1028" type="#_x0000_t202" style="position:absolute;margin-left:474pt;margin-top:178.7pt;width:77.95pt;height:69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Movement is going in a random direction based on system time.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5DCA40" wp14:editId="5B24D962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7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Implement 3 path finding alg.</w:t>
                            </w: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Use N-Version programming choose movement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CA40" id="TextBox 29" o:spid="_x0000_s1029" type="#_x0000_t202" style="position:absolute;margin-left:359.25pt;margin-top:184.7pt;width:77.25pt;height:12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Implement 3 path finding alg.</w:t>
                      </w: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Use N-Version programming choose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B4602A" wp14:editId="35DA03C0">
                <wp:simplePos x="0" y="0"/>
                <wp:positionH relativeFrom="column">
                  <wp:posOffset>2124075</wp:posOffset>
                </wp:positionH>
                <wp:positionV relativeFrom="paragraph">
                  <wp:posOffset>2240915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8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Lighting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Random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Generation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83B33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 chest combination to walls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Add key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602A" id="TextBox 21" o:spid="_x0000_s1030" type="#_x0000_t202" style="position:absolute;margin-left:167.25pt;margin-top:176.45pt;width:62.2pt;height:14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Lighting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Random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Generation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83B33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 chest combination to walls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Add key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CEA416" wp14:editId="1D799079">
                <wp:simplePos x="0" y="0"/>
                <wp:positionH relativeFrom="column">
                  <wp:posOffset>3581400</wp:posOffset>
                </wp:positionH>
                <wp:positionV relativeFrom="paragraph">
                  <wp:posOffset>2269490</wp:posOffset>
                </wp:positionV>
                <wp:extent cx="617220" cy="723900"/>
                <wp:effectExtent l="57150" t="38100" r="68580" b="95250"/>
                <wp:wrapThrough wrapText="bothSides">
                  <wp:wrapPolygon edited="0">
                    <wp:start x="-2000" y="-1137"/>
                    <wp:lineTo x="-2000" y="22737"/>
                    <wp:lineTo x="-1333" y="23874"/>
                    <wp:lineTo x="22667" y="23874"/>
                    <wp:lineTo x="23333" y="18189"/>
                    <wp:lineTo x="23333" y="-1137"/>
                    <wp:lineTo x="-2000" y="-1137"/>
                  </wp:wrapPolygon>
                </wp:wrapThrough>
                <wp:docPr id="1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Place player on valid block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A416" id="TextBox 22" o:spid="_x0000_s1031" type="#_x0000_t202" style="position:absolute;margin-left:282pt;margin-top:178.7pt;width:48.6pt;height:57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Place player on valid block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A83970" wp14:editId="5FB06277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12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Random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83970" id="TextBox 28" o:spid="_x0000_s1032" type="#_x0000_t202" style="position:absolute;margin-left:485.25pt;margin-top:116.45pt;width:61.5pt;height:42.7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Random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BE54D6" wp14:editId="7CC954E7">
                <wp:simplePos x="0" y="0"/>
                <wp:positionH relativeFrom="column">
                  <wp:posOffset>1425575</wp:posOffset>
                </wp:positionH>
                <wp:positionV relativeFrom="paragraph">
                  <wp:posOffset>2802890</wp:posOffset>
                </wp:positionV>
                <wp:extent cx="618490" cy="2013287"/>
                <wp:effectExtent l="50800" t="50800" r="67310" b="95250"/>
                <wp:wrapThrough wrapText="bothSides">
                  <wp:wrapPolygon edited="0">
                    <wp:start x="-1774" y="-545"/>
                    <wp:lineTo x="-1774" y="22350"/>
                    <wp:lineTo x="23064" y="22350"/>
                    <wp:lineTo x="23064" y="-545"/>
                    <wp:lineTo x="-1774" y="-545"/>
                  </wp:wrapPolygon>
                </wp:wrapThrough>
                <wp:docPr id="1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01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into wall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Check for collision of player with enemies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CBE54D6" id="TextBox 13" o:spid="_x0000_s1033" type="#_x0000_t202" style="position:absolute;margin-left:112.25pt;margin-top:220.7pt;width:48.7pt;height:158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into wall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Check for collision of player with 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CB26D7" wp14:editId="569DE8EF">
                <wp:simplePos x="0" y="0"/>
                <wp:positionH relativeFrom="column">
                  <wp:posOffset>1762760</wp:posOffset>
                </wp:positionH>
                <wp:positionV relativeFrom="paragraph">
                  <wp:posOffset>2143125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16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F055A" id="Straight Connector 4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168.75pt" to="138.8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FE0912" wp14:editId="66AEAEC2">
                <wp:simplePos x="0" y="0"/>
                <wp:positionH relativeFrom="column">
                  <wp:posOffset>1361440</wp:posOffset>
                </wp:positionH>
                <wp:positionV relativeFrom="paragraph">
                  <wp:posOffset>1688465</wp:posOffset>
                </wp:positionV>
                <wp:extent cx="733425" cy="542290"/>
                <wp:effectExtent l="57150" t="38100" r="85725" b="86360"/>
                <wp:wrapThrough wrapText="bothSides">
                  <wp:wrapPolygon edited="0">
                    <wp:start x="-1683" y="-1518"/>
                    <wp:lineTo x="-1683" y="22763"/>
                    <wp:lineTo x="-1122" y="24281"/>
                    <wp:lineTo x="23003" y="24281"/>
                    <wp:lineTo x="23003" y="23522"/>
                    <wp:lineTo x="23564" y="12141"/>
                    <wp:lineTo x="23564" y="-1518"/>
                    <wp:lineTo x="-1683" y="-1518"/>
                  </wp:wrapPolygon>
                </wp:wrapThrough>
                <wp:docPr id="1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A2018B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A2018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Collison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E0912" id="TextBox 9" o:spid="_x0000_s1034" type="#_x0000_t202" style="position:absolute;margin-left:107.2pt;margin-top:132.95pt;width:57.75pt;height:42.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A2018B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A2018B">
                        <w:rPr>
                          <w:rFonts w:ascii="Century Gothic" w:hAnsi="Century Gothic"/>
                          <w:sz w:val="20"/>
                          <w:szCs w:val="20"/>
                        </w:rPr>
                        <w:t>Collison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7343A9" wp14:editId="1EF78C8E">
                <wp:simplePos x="0" y="0"/>
                <wp:positionH relativeFrom="column">
                  <wp:posOffset>3905250</wp:posOffset>
                </wp:positionH>
                <wp:positionV relativeFrom="paragraph">
                  <wp:posOffset>2040890</wp:posOffset>
                </wp:positionV>
                <wp:extent cx="952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2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DEDC2" id="Straight Connector 64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0.7pt" to="308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D7D51E" wp14:editId="081795DA">
                <wp:simplePos x="0" y="0"/>
                <wp:positionH relativeFrom="column">
                  <wp:posOffset>2600325</wp:posOffset>
                </wp:positionH>
                <wp:positionV relativeFrom="paragraph">
                  <wp:posOffset>1278890</wp:posOffset>
                </wp:positionV>
                <wp:extent cx="1323975" cy="0"/>
                <wp:effectExtent l="0" t="0" r="28575" b="19050"/>
                <wp:wrapThrough wrapText="bothSides">
                  <wp:wrapPolygon edited="0">
                    <wp:start x="0" y="-1"/>
                    <wp:lineTo x="0" y="-1"/>
                    <wp:lineTo x="21755" y="-1"/>
                    <wp:lineTo x="21755" y="-1"/>
                    <wp:lineTo x="0" y="-1"/>
                  </wp:wrapPolygon>
                </wp:wrapThrough>
                <wp:docPr id="24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F232" id="Straight Connector 6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00.7pt" to="30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DC7748" wp14:editId="23D8C9A5">
                <wp:simplePos x="0" y="0"/>
                <wp:positionH relativeFrom="column">
                  <wp:posOffset>3904615</wp:posOffset>
                </wp:positionH>
                <wp:positionV relativeFrom="paragraph">
                  <wp:posOffset>1278890</wp:posOffset>
                </wp:positionV>
                <wp:extent cx="9525" cy="232410"/>
                <wp:effectExtent l="0" t="0" r="28575" b="34290"/>
                <wp:wrapThrough wrapText="bothSides">
                  <wp:wrapPolygon edited="0">
                    <wp:start x="0" y="0"/>
                    <wp:lineTo x="0" y="23016"/>
                    <wp:lineTo x="43200" y="23016"/>
                    <wp:lineTo x="43200" y="0"/>
                    <wp:lineTo x="0" y="0"/>
                  </wp:wrapPolygon>
                </wp:wrapThrough>
                <wp:docPr id="25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24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804E" id="Straight Connector 60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00.7pt" to="308.2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" strokecolor="#a5a5a5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BC732A" wp14:editId="2E9B0340">
                <wp:simplePos x="0" y="0"/>
                <wp:positionH relativeFrom="column">
                  <wp:posOffset>3514090</wp:posOffset>
                </wp:positionH>
                <wp:positionV relativeFrom="paragraph">
                  <wp:posOffset>1497965</wp:posOffset>
                </wp:positionV>
                <wp:extent cx="847725" cy="542290"/>
                <wp:effectExtent l="57150" t="38100" r="85725" b="86360"/>
                <wp:wrapThrough wrapText="bothSides">
                  <wp:wrapPolygon edited="0">
                    <wp:start x="-1456" y="-1518"/>
                    <wp:lineTo x="-1456" y="22763"/>
                    <wp:lineTo x="-971" y="24281"/>
                    <wp:lineTo x="22813" y="24281"/>
                    <wp:lineTo x="22813" y="23522"/>
                    <wp:lineTo x="23299" y="12141"/>
                    <wp:lineTo x="23299" y="-1518"/>
                    <wp:lineTo x="-1456" y="-1518"/>
                  </wp:wrapPolygon>
                </wp:wrapThrough>
                <wp:docPr id="28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Player Placement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C732A" id="TextBox 19" o:spid="_x0000_s1035" type="#_x0000_t202" style="position:absolute;margin-left:276.7pt;margin-top:117.95pt;width:66.75pt;height:42.7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Player Placement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D884CC" wp14:editId="0C6B31B9">
                <wp:simplePos x="0" y="0"/>
                <wp:positionH relativeFrom="column">
                  <wp:posOffset>2171700</wp:posOffset>
                </wp:positionH>
                <wp:positionV relativeFrom="paragraph">
                  <wp:posOffset>1478915</wp:posOffset>
                </wp:positionV>
                <wp:extent cx="933450" cy="542290"/>
                <wp:effectExtent l="57150" t="38100" r="76200" b="86360"/>
                <wp:wrapThrough wrapText="bothSides">
                  <wp:wrapPolygon edited="0">
                    <wp:start x="-1322" y="-1518"/>
                    <wp:lineTo x="-1322" y="22763"/>
                    <wp:lineTo x="-882" y="24281"/>
                    <wp:lineTo x="22482" y="24281"/>
                    <wp:lineTo x="22482" y="23522"/>
                    <wp:lineTo x="22922" y="12141"/>
                    <wp:lineTo x="22922" y="-1518"/>
                    <wp:lineTo x="-1322" y="-1518"/>
                  </wp:wrapPolygon>
                </wp:wrapThrough>
                <wp:docPr id="31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Map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Generation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884CC" id="TextBox 18" o:spid="_x0000_s1036" type="#_x0000_t202" style="position:absolute;margin-left:171pt;margin-top:116.45pt;width:73.5pt;height:42.7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Map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Generation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F2EBF" wp14:editId="69911320">
                <wp:simplePos x="0" y="0"/>
                <wp:positionH relativeFrom="column">
                  <wp:posOffset>-63500</wp:posOffset>
                </wp:positionH>
                <wp:positionV relativeFrom="paragraph">
                  <wp:posOffset>2240915</wp:posOffset>
                </wp:positionV>
                <wp:extent cx="617220" cy="2440940"/>
                <wp:effectExtent l="50800" t="50800" r="68580" b="99060"/>
                <wp:wrapThrough wrapText="bothSides">
                  <wp:wrapPolygon edited="0">
                    <wp:start x="-1778" y="-450"/>
                    <wp:lineTo x="-1778" y="22252"/>
                    <wp:lineTo x="23111" y="22252"/>
                    <wp:lineTo x="23111" y="-450"/>
                    <wp:lineTo x="-1778" y="-450"/>
                  </wp:wrapPolygon>
                </wp:wrapThrough>
                <wp:docPr id="3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left, right, down and up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Grab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Use key</w:t>
                            </w:r>
                          </w:p>
                          <w:p w:rsidR="002169D8" w:rsidRPr="008D4662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chest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Open door</w:t>
                            </w:r>
                          </w:p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169D8" w:rsidRPr="009A6136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Go 2-9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075F2EBF" id="TextBox 12" o:spid="_x0000_s1037" type="#_x0000_t202" style="position:absolute;margin-left:-5pt;margin-top:176.45pt;width:48.6pt;height:192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left, right, down and up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Grab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Use key</w:t>
                      </w:r>
                    </w:p>
                    <w:p w:rsidR="002169D8" w:rsidRPr="008D4662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chest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Open door</w:t>
                      </w:r>
                    </w:p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169D8" w:rsidRPr="009A6136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Go 2-9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97A63C" wp14:editId="3DD1566A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542290"/>
                <wp:effectExtent l="50800" t="50800" r="68580" b="92710"/>
                <wp:wrapThrough wrapText="bothSides">
                  <wp:wrapPolygon edited="0">
                    <wp:start x="-1778" y="-2023"/>
                    <wp:lineTo x="-1778" y="24281"/>
                    <wp:lineTo x="23111" y="24281"/>
                    <wp:lineTo x="23111" y="-2023"/>
                    <wp:lineTo x="-1778" y="-2023"/>
                  </wp:wrapPolygon>
                </wp:wrapThrough>
                <wp:docPr id="3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User Input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D97A63C" id="TextBox 8" o:spid="_x0000_s1038" type="#_x0000_t202" style="position:absolute;margin-left:-5pt;margin-top:116.35pt;width:48.6pt;height:42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User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ECFBD9" wp14:editId="7886776A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Path Finding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2ECFBD9" id="TextBox 26" o:spid="_x0000_s1039" type="#_x0000_t202" style="position:absolute;margin-left:373pt;margin-top:116.35pt;width:48.7pt;height:42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 xml:space="preserve">Path Finding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A01791" wp14:editId="6DB4EB77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8"/>
                                <w:szCs w:val="18"/>
                              </w:rPr>
                              <w:t>Log File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9A01791" id="TextBox 35" o:spid="_x0000_s1040" type="#_x0000_t202" style="position:absolute;margin-left:613.05pt;margin-top:116.35pt;width:48.7pt;height:42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8"/>
                          <w:szCs w:val="18"/>
                        </w:rPr>
                        <w:t>Log File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BA339C" wp14:editId="125AB96C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36C2" id="Straight Connector 4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BZ7/Vn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881E3B" wp14:editId="29FC878A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41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DEC49" id="Straight Connector 5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wo1XYt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E88542" wp14:editId="0E4D23CD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2A25D" id="Straight Connector 8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c&#10;m97J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631563" wp14:editId="34384D5C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9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F0BCF" id="Straight Connector 8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CwqCUg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FC8674" wp14:editId="68BF0DA5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60D74" id="Straight Connector 8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JBi&#10;EK7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7B5660" wp14:editId="0AAD55C7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2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05871" id="Straight Connector 7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C06FE9" wp14:editId="0F921577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Pr="00072C3E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72C3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LOG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6C06FE9" id="TextBox 33" o:spid="_x0000_s1041" type="#_x0000_t202" style="position:absolute;margin-left:564.8pt;margin-top:53.85pt;width:145.95pt;height:35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/AiwIAAJo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Pr="00072C3E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72C3E">
                        <w:rPr>
                          <w:rFonts w:ascii="Century Gothic" w:hAnsi="Century Gothic"/>
                          <w:sz w:val="20"/>
                          <w:szCs w:val="20"/>
                        </w:rPr>
                        <w:t>LOG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4E2535" wp14:editId="3AF65E30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5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Enemies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24E2535" id="TextBox 25" o:spid="_x0000_s1042" type="#_x0000_t202" style="position:absolute;margin-left:383.75pt;margin-top:53.85pt;width:146.05pt;height:3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Enemies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881BB3" wp14:editId="389B67B6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57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9CE4A" id="Straight Connector 6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E6881C" wp14:editId="73006F96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8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C7731" id="Straight Connector 7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N47k&#10;c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C5D064" wp14:editId="29D872C2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59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26E1C" id="Straight Connector 7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Ct&#10;oQSF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B73BA3" wp14:editId="6377E123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CB9A" id="Straight Connector 7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DJ&#10;zL2x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04DE8D" wp14:editId="1ADA6ABE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3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708C0" id="Straight Connector 7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LkozNX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3DB23F" wp14:editId="01EBEFB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2B592" id="Straight Connector 7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W9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WrFmROW7ug+&#10;odCHPrGdd44c9Mg+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De&#10;UiW9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57BDE8" wp14:editId="681D4E3D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9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72863" id="Straight Connector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Gvyltn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F6CA7" wp14:editId="4D080B20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2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0AC2A" id="Straight Connector 6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UBbxJ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9F96E7" wp14:editId="2D6CF250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5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1D999" id="Straight Connector 6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/NNfL9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98AB19" wp14:editId="46E8B539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9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19587" id="Straight Connector 6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K3rf&#10;v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7D2F0F" wp14:editId="25834D1C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1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5181F" id="Straight Connector 5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31EBE9" wp14:editId="4B34211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83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Maze 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931EBE9" id="TextBox 17" o:spid="_x0000_s1043" type="#_x0000_t202" style="position:absolute;margin-left:189.75pt;margin-top:53.85pt;width:146.05pt;height:35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HAqPcy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 xml:space="preserve">Maze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E621DC" wp14:editId="7CADB8BB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8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9D8" w:rsidRDefault="002169D8" w:rsidP="002169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Player Movement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29E621DC" id="TextBox 4" o:spid="_x0000_s1044" type="#_x0000_t202" style="position:absolute;margin-left:3.75pt;margin-top:53.85pt;width:145.95pt;height:35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2169D8" w:rsidRDefault="002169D8" w:rsidP="002169D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Player Movement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4C689" wp14:editId="79913F1F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1AB5C" id="Straight Connector 4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AxI&#10;Fon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2F81CB" wp14:editId="3D933A90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A166A" id="Straight Connector 4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3A7CC7" wp14:editId="62D1CFA8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9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944F7" id="Straight Connector 4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XGfdkd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18596B" wp14:editId="0F2B1B3E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9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B23D2" id="Straight Connector 4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0&#10;3FuQ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0C3F0" wp14:editId="15297A5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9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8B6C0" id="Straight Connector 4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46751A" wp14:editId="71075410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92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B4558" id="Straight Connector 5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Dd&#10;6xVj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:rsidR="002169D8" w:rsidRDefault="002169D8" w:rsidP="009155D8">
      <w:pPr>
        <w:pStyle w:val="Header"/>
        <w:rPr>
          <w:rFonts w:ascii="Century Gothic" w:hAnsi="Century Gothic" w:cs="Arial"/>
          <w:b/>
          <w:color w:val="845516"/>
          <w:sz w:val="40"/>
          <w:szCs w:val="40"/>
        </w:rPr>
      </w:pPr>
    </w:p>
    <w:p w:rsidR="002169D8" w:rsidRDefault="002169D8">
      <w:pPr>
        <w:rPr>
          <w:rFonts w:ascii="Century Gothic" w:hAnsi="Century Gothic" w:cs="Arial"/>
          <w:b/>
          <w:color w:val="845516"/>
          <w:sz w:val="40"/>
          <w:szCs w:val="40"/>
        </w:rPr>
      </w:pPr>
      <w:r>
        <w:rPr>
          <w:rFonts w:ascii="Century Gothic" w:hAnsi="Century Gothic" w:cs="Arial"/>
          <w:b/>
          <w:color w:val="845516"/>
          <w:sz w:val="40"/>
          <w:szCs w:val="40"/>
        </w:rPr>
        <w:br w:type="page"/>
      </w:r>
    </w:p>
    <w:p w:rsidR="009155D8" w:rsidRPr="004338D6" w:rsidRDefault="009155D8" w:rsidP="009155D8">
      <w:pPr>
        <w:pStyle w:val="Header"/>
        <w:rPr>
          <w:rFonts w:ascii="Century Gothic" w:hAnsi="Century Gothic"/>
          <w:b/>
          <w:color w:val="845516"/>
          <w:sz w:val="40"/>
          <w:szCs w:val="40"/>
        </w:rPr>
      </w:pPr>
      <w:r w:rsidRPr="004338D6">
        <w:rPr>
          <w:rFonts w:ascii="Century Gothic" w:hAnsi="Century Gothic" w:cs="Arial"/>
          <w:b/>
          <w:color w:val="845516"/>
          <w:sz w:val="40"/>
          <w:szCs w:val="40"/>
        </w:rPr>
        <w:lastRenderedPageBreak/>
        <w:t xml:space="preserve">WBS Tree Diagram </w:t>
      </w:r>
      <w:r w:rsidR="00F574B5">
        <w:rPr>
          <w:rFonts w:ascii="Century Gothic" w:hAnsi="Century Gothic" w:cs="Arial"/>
          <w:b/>
          <w:color w:val="845516"/>
          <w:sz w:val="40"/>
          <w:szCs w:val="40"/>
        </w:rPr>
        <w:t>DeadBeef</w:t>
      </w:r>
      <w:r w:rsidRPr="004338D6">
        <w:rPr>
          <w:rFonts w:ascii="Century Gothic" w:hAnsi="Century Gothic" w:cs="Arial"/>
          <w:b/>
          <w:color w:val="845516"/>
          <w:sz w:val="40"/>
          <w:szCs w:val="40"/>
        </w:rPr>
        <w:t xml:space="preserve">     </w:t>
      </w:r>
    </w:p>
    <w:p w:rsidR="006F5384" w:rsidRDefault="006F5384"/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3C7519" w:rsidTr="004338D6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Project 1 version 2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.0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F574B5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>
              <w:rPr>
                <w:rFonts w:ascii="Century Gothic" w:eastAsia="Times New Roman" w:hAnsi="Century Gothic" w:cs="Times New Roman"/>
                <w:color w:val="000000"/>
              </w:rPr>
              <w:t>DeadBeef</w:t>
            </w:r>
          </w:p>
        </w:tc>
      </w:tr>
      <w:tr w:rsidR="003C7519" w:rsidRPr="003C7519" w:rsidTr="004338D6">
        <w:trPr>
          <w:trHeight w:val="453"/>
        </w:trPr>
        <w:tc>
          <w:tcPr>
            <w:tcW w:w="242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PROJECT MANAGER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 </w:t>
            </w:r>
            <w:r w:rsidR="005C76B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David W.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845516"/>
            <w:noWrap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</w:pPr>
            <w:r w:rsidRPr="003C7519">
              <w:rPr>
                <w:rFonts w:ascii="Century Gothic" w:eastAsia="Times New Roman" w:hAnsi="Century Gothic" w:cs="Times New Roman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C7519" w:rsidRPr="003C7519" w:rsidRDefault="003C7519" w:rsidP="003C7519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3C7519">
              <w:rPr>
                <w:rFonts w:ascii="Century Gothic" w:eastAsia="Times New Roman" w:hAnsi="Century Gothic" w:cs="Times New Roman"/>
                <w:color w:val="000000"/>
              </w:rPr>
              <w:t> </w:t>
            </w:r>
            <w:r w:rsidR="002169D8">
              <w:rPr>
                <w:rFonts w:ascii="Century Gothic" w:eastAsia="Times New Roman" w:hAnsi="Century Gothic" w:cs="Times New Roman"/>
                <w:color w:val="000000"/>
              </w:rPr>
              <w:t>4/19</w:t>
            </w:r>
            <w:r w:rsidR="005C76BB">
              <w:rPr>
                <w:rFonts w:ascii="Century Gothic" w:eastAsia="Times New Roman" w:hAnsi="Century Gothic" w:cs="Times New Roman"/>
                <w:color w:val="000000"/>
              </w:rPr>
              <w:t>/17</w:t>
            </w:r>
          </w:p>
        </w:tc>
      </w:tr>
    </w:tbl>
    <w:p w:rsidR="003C7519" w:rsidRDefault="003C7519"/>
    <w:p w:rsidR="008D4662" w:rsidRDefault="008D4662"/>
    <w:p w:rsidR="008D4662" w:rsidRDefault="008D466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FEFA5B" wp14:editId="3EBA6F6B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 edited="0"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7F75E0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DeadBee</w:t>
                            </w:r>
                            <w:r w:rsidR="005C76BB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2"/>
                                <w:szCs w:val="22"/>
                              </w:rPr>
                              <w:t>f Maze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DFEFA5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50.05pt;margin-top:11.55pt;width:218.95pt;height:35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7F75E0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DeadBee</w:t>
                      </w:r>
                      <w:r w:rsidR="005C76BB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2"/>
                          <w:szCs w:val="22"/>
                        </w:rPr>
                        <w:t>f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C7519" w:rsidRDefault="003C7519"/>
    <w:p w:rsidR="003C7519" w:rsidRDefault="002A37E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4C79E9" wp14:editId="44A17AB2">
                <wp:simplePos x="0" y="0"/>
                <wp:positionH relativeFrom="column">
                  <wp:posOffset>-67310</wp:posOffset>
                </wp:positionH>
                <wp:positionV relativeFrom="paragraph">
                  <wp:posOffset>2240915</wp:posOffset>
                </wp:positionV>
                <wp:extent cx="847725" cy="2440940"/>
                <wp:effectExtent l="57150" t="38100" r="85725" b="92710"/>
                <wp:wrapThrough wrapText="bothSides">
                  <wp:wrapPolygon edited="0">
                    <wp:start x="-1456" y="-337"/>
                    <wp:lineTo x="-1456" y="21409"/>
                    <wp:lineTo x="-971" y="22252"/>
                    <wp:lineTo x="22813" y="22252"/>
                    <wp:lineTo x="23299" y="21409"/>
                    <wp:lineTo x="23299" y="-337"/>
                    <wp:lineTo x="-1456" y="-337"/>
                  </wp:wrapPolygon>
                </wp:wrapThrough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244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File encryption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Save replay to online database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Access through user login</w:t>
                            </w:r>
                          </w:p>
                          <w:p w:rsidR="002A37E8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2A37E8" w:rsidRPr="009A6136" w:rsidRDefault="002A37E8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Saves a seed that is used to rebuild maze</w:t>
                            </w:r>
                          </w:p>
                        </w:txbxContent>
                      </wps:txbx>
                      <wps:bodyPr vertOverflow="clip" horzOverflow="clip" wrap="square" rtlCol="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4C79E9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-5.3pt;margin-top:176.45pt;width:66.75pt;height:192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C5244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File encryption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Save replay to online database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Access through user login</w:t>
                      </w:r>
                    </w:p>
                    <w:p w:rsidR="002A37E8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2A37E8" w:rsidRPr="009A6136" w:rsidRDefault="002A37E8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Saves a seed that is used to rebuild maze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16850C" wp14:editId="1D54A770">
                <wp:simplePos x="0" y="0"/>
                <wp:positionH relativeFrom="column">
                  <wp:posOffset>1152525</wp:posOffset>
                </wp:positionH>
                <wp:positionV relativeFrom="paragraph">
                  <wp:posOffset>2504440</wp:posOffset>
                </wp:positionV>
                <wp:extent cx="713740" cy="2409825"/>
                <wp:effectExtent l="57150" t="38100" r="67310" b="104775"/>
                <wp:wrapThrough wrapText="bothSides">
                  <wp:wrapPolygon edited="0">
                    <wp:start x="-1730" y="-342"/>
                    <wp:lineTo x="-1730" y="21685"/>
                    <wp:lineTo x="-1153" y="22368"/>
                    <wp:lineTo x="22484" y="22368"/>
                    <wp:lineTo x="23060" y="21685"/>
                    <wp:lineTo x="23060" y="-342"/>
                    <wp:lineTo x="-1730" y="-342"/>
                  </wp:wrapPolygon>
                </wp:wrapThrough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18B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Pause replay</w:t>
                            </w: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Resume replay</w:t>
                            </w: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Go back/rewind</w:t>
                            </w: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Go forward</w:t>
                            </w: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Go slower</w:t>
                            </w: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Go faster</w:t>
                            </w:r>
                          </w:p>
                          <w:p w:rsidR="00A761D7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761D7" w:rsidRPr="008D4662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 stop</w:t>
                            </w: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850C" id="_x0000_s1047" type="#_x0000_t202" style="position:absolute;margin-left:90.75pt;margin-top:197.2pt;width:56.2pt;height:18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A2018B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Pause replay</w:t>
                      </w: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Resume replay</w:t>
                      </w: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Go back/rewind</w:t>
                      </w: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Go forward</w:t>
                      </w: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Go slower</w:t>
                      </w: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Go faster</w:t>
                      </w:r>
                    </w:p>
                    <w:p w:rsidR="00A761D7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761D7" w:rsidRPr="008D4662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 stop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93076A" wp14:editId="79202B73">
                <wp:simplePos x="0" y="0"/>
                <wp:positionH relativeFrom="column">
                  <wp:posOffset>1562735</wp:posOffset>
                </wp:positionH>
                <wp:positionV relativeFrom="paragraph">
                  <wp:posOffset>2146935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48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4BA93" id="Straight Connector 47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169.05pt" to="123.0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7A59A" wp14:editId="70AFB0C2">
                <wp:simplePos x="0" y="0"/>
                <wp:positionH relativeFrom="column">
                  <wp:posOffset>1028700</wp:posOffset>
                </wp:positionH>
                <wp:positionV relativeFrom="paragraph">
                  <wp:posOffset>1688465</wp:posOffset>
                </wp:positionV>
                <wp:extent cx="1066800" cy="542290"/>
                <wp:effectExtent l="57150" t="38100" r="76200" b="86360"/>
                <wp:wrapThrough wrapText="bothSides">
                  <wp:wrapPolygon edited="0">
                    <wp:start x="-1157" y="-1518"/>
                    <wp:lineTo x="-1157" y="22763"/>
                    <wp:lineTo x="-771" y="24281"/>
                    <wp:lineTo x="22371" y="24281"/>
                    <wp:lineTo x="22371" y="23522"/>
                    <wp:lineTo x="22757" y="12141"/>
                    <wp:lineTo x="22757" y="-1518"/>
                    <wp:lineTo x="-1157" y="-1518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A2018B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Manipulating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7A59A" id="_x0000_s1048" type="#_x0000_t202" style="position:absolute;margin-left:81pt;margin-top:132.95pt;width:84pt;height:42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A2018B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Manipulating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761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A7B1" wp14:editId="1F1D01DB">
                <wp:simplePos x="0" y="0"/>
                <wp:positionH relativeFrom="column">
                  <wp:posOffset>-67310</wp:posOffset>
                </wp:positionH>
                <wp:positionV relativeFrom="paragraph">
                  <wp:posOffset>1478915</wp:posOffset>
                </wp:positionV>
                <wp:extent cx="695325" cy="542290"/>
                <wp:effectExtent l="57150" t="38100" r="85725" b="86360"/>
                <wp:wrapThrough wrapText="bothSides">
                  <wp:wrapPolygon edited="0">
                    <wp:start x="-1775" y="-1518"/>
                    <wp:lineTo x="-1775" y="22763"/>
                    <wp:lineTo x="-1184" y="24281"/>
                    <wp:lineTo x="23079" y="24281"/>
                    <wp:lineTo x="23079" y="23522"/>
                    <wp:lineTo x="23671" y="12141"/>
                    <wp:lineTo x="23671" y="-1518"/>
                    <wp:lineTo x="-1775" y="-1518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A761D7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Storing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B0A7B1" id="_x0000_s1049" type="#_x0000_t202" style="position:absolute;margin-left:-5.3pt;margin-top:116.45pt;width:54.75pt;height:42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A761D7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t>Storing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2C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0CEBEA" wp14:editId="49A885C2">
                <wp:simplePos x="0" y="0"/>
                <wp:positionH relativeFrom="column">
                  <wp:posOffset>7648575</wp:posOffset>
                </wp:positionH>
                <wp:positionV relativeFrom="paragraph">
                  <wp:posOffset>2240915</wp:posOffset>
                </wp:positionV>
                <wp:extent cx="1200150" cy="2657475"/>
                <wp:effectExtent l="57150" t="38100" r="76200" b="104775"/>
                <wp:wrapThrough wrapText="bothSides">
                  <wp:wrapPolygon edited="0">
                    <wp:start x="-1029" y="-310"/>
                    <wp:lineTo x="-1029" y="21987"/>
                    <wp:lineTo x="-686" y="22297"/>
                    <wp:lineTo x="22286" y="22297"/>
                    <wp:lineTo x="22286" y="22142"/>
                    <wp:lineTo x="22629" y="19819"/>
                    <wp:lineTo x="22629" y="-310"/>
                    <wp:lineTo x="-1029" y="-310"/>
                  </wp:wrapPolygon>
                </wp:wrapThrough>
                <wp:docPr id="39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C3E" w:rsidRPr="008D4662" w:rsidRDefault="00072C3E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EBEA" id="_x0000_s1046" type="#_x0000_t202" style="position:absolute;margin-left:602.25pt;margin-top:176.45pt;width:94.5pt;height:20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072C3E" w:rsidRPr="008D4662" w:rsidRDefault="00072C3E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72C3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755F35" wp14:editId="677D36B4">
                <wp:simplePos x="0" y="0"/>
                <wp:positionH relativeFrom="column">
                  <wp:posOffset>6019800</wp:posOffset>
                </wp:positionH>
                <wp:positionV relativeFrom="paragraph">
                  <wp:posOffset>2269490</wp:posOffset>
                </wp:positionV>
                <wp:extent cx="989965" cy="885825"/>
                <wp:effectExtent l="57150" t="38100" r="76835" b="104775"/>
                <wp:wrapThrough wrapText="bothSides">
                  <wp:wrapPolygon edited="0">
                    <wp:start x="-1247" y="-929"/>
                    <wp:lineTo x="-1247" y="21832"/>
                    <wp:lineTo x="-831" y="23690"/>
                    <wp:lineTo x="22445" y="23690"/>
                    <wp:lineTo x="22861" y="21832"/>
                    <wp:lineTo x="22861" y="-929"/>
                    <wp:lineTo x="-1247" y="-929"/>
                  </wp:wrapPolygon>
                </wp:wrapThrough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5F35" id="_x0000_s1047" type="#_x0000_t202" style="position:absolute;margin-left:474pt;margin-top:178.7pt;width:77.95pt;height:6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A16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F8DEE6" wp14:editId="1D6D5776">
                <wp:simplePos x="0" y="0"/>
                <wp:positionH relativeFrom="column">
                  <wp:posOffset>4562475</wp:posOffset>
                </wp:positionH>
                <wp:positionV relativeFrom="paragraph">
                  <wp:posOffset>2345690</wp:posOffset>
                </wp:positionV>
                <wp:extent cx="981075" cy="1524000"/>
                <wp:effectExtent l="57150" t="38100" r="85725" b="95250"/>
                <wp:wrapThrough wrapText="bothSides">
                  <wp:wrapPolygon edited="0">
                    <wp:start x="-1258" y="-540"/>
                    <wp:lineTo x="-1258" y="21330"/>
                    <wp:lineTo x="-839" y="22680"/>
                    <wp:lineTo x="22649" y="22680"/>
                    <wp:lineTo x="23068" y="21330"/>
                    <wp:lineTo x="23068" y="-540"/>
                    <wp:lineTo x="-1258" y="-540"/>
                  </wp:wrapPolygon>
                </wp:wrapThrough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6D2" w:rsidRPr="00072C3E" w:rsidRDefault="00EA16D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DEE6" id="_x0000_s1048" type="#_x0000_t202" style="position:absolute;margin-left:359.25pt;margin-top:184.7pt;width:77.25pt;height:1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EA16D2" w:rsidRPr="00072C3E" w:rsidRDefault="00EA16D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6BA6F" wp14:editId="0EF84039">
                <wp:simplePos x="0" y="0"/>
                <wp:positionH relativeFrom="column">
                  <wp:posOffset>2124075</wp:posOffset>
                </wp:positionH>
                <wp:positionV relativeFrom="paragraph">
                  <wp:posOffset>2240915</wp:posOffset>
                </wp:positionV>
                <wp:extent cx="789940" cy="1895475"/>
                <wp:effectExtent l="57150" t="38100" r="67310" b="104775"/>
                <wp:wrapThrough wrapText="bothSides">
                  <wp:wrapPolygon edited="0">
                    <wp:start x="-1563" y="-434"/>
                    <wp:lineTo x="-1563" y="22143"/>
                    <wp:lineTo x="-1042" y="22577"/>
                    <wp:lineTo x="22399" y="22577"/>
                    <wp:lineTo x="22920" y="20840"/>
                    <wp:lineTo x="22920" y="-434"/>
                    <wp:lineTo x="-1563" y="-434"/>
                  </wp:wrapPolygon>
                </wp:wrapThrough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B33" w:rsidRPr="009A6136" w:rsidRDefault="00983B33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BA6F" id="_x0000_s1049" type="#_x0000_t202" style="position:absolute;margin-left:167.25pt;margin-top:176.45pt;width:62.2pt;height:14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983B33" w:rsidRPr="009A6136" w:rsidRDefault="00983B33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A7EB94" wp14:editId="76A55466">
                <wp:simplePos x="0" y="0"/>
                <wp:positionH relativeFrom="column">
                  <wp:posOffset>3581400</wp:posOffset>
                </wp:positionH>
                <wp:positionV relativeFrom="paragraph">
                  <wp:posOffset>2269490</wp:posOffset>
                </wp:positionV>
                <wp:extent cx="617220" cy="723900"/>
                <wp:effectExtent l="57150" t="38100" r="68580" b="95250"/>
                <wp:wrapThrough wrapText="bothSides">
                  <wp:wrapPolygon edited="0">
                    <wp:start x="-2000" y="-1137"/>
                    <wp:lineTo x="-2000" y="22737"/>
                    <wp:lineTo x="-1333" y="23874"/>
                    <wp:lineTo x="22667" y="23874"/>
                    <wp:lineTo x="23333" y="18189"/>
                    <wp:lineTo x="23333" y="-1137"/>
                    <wp:lineTo x="-2000" y="-1137"/>
                  </wp:wrapPolygon>
                </wp:wrapThrough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5CD" w:rsidRDefault="000715CD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:rsidR="008D4662" w:rsidRPr="009A6136" w:rsidRDefault="008D4662" w:rsidP="009A61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EB94" id="_x0000_s1050" type="#_x0000_t202" style="position:absolute;margin-left:282pt;margin-top:178.7pt;width:48.6pt;height:5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0715CD" w:rsidRDefault="000715CD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:rsidR="008D4662" w:rsidRPr="009A6136" w:rsidRDefault="008D4662" w:rsidP="009A61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F75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7C30A" wp14:editId="0A57698B">
                <wp:simplePos x="0" y="0"/>
                <wp:positionH relativeFrom="column">
                  <wp:posOffset>6162675</wp:posOffset>
                </wp:positionH>
                <wp:positionV relativeFrom="paragraph">
                  <wp:posOffset>1478915</wp:posOffset>
                </wp:positionV>
                <wp:extent cx="781050" cy="542290"/>
                <wp:effectExtent l="57150" t="38100" r="76200" b="86360"/>
                <wp:wrapThrough wrapText="bothSides">
                  <wp:wrapPolygon edited="0">
                    <wp:start x="-1580" y="-1518"/>
                    <wp:lineTo x="-1580" y="22763"/>
                    <wp:lineTo x="-1054" y="24281"/>
                    <wp:lineTo x="22654" y="24281"/>
                    <wp:lineTo x="22654" y="23522"/>
                    <wp:lineTo x="23180" y="12141"/>
                    <wp:lineTo x="23180" y="-1518"/>
                    <wp:lineTo x="-1580" y="-1518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7C30A" id="_x0000_s1055" type="#_x0000_t202" style="position:absolute;margin-left:485.25pt;margin-top:116.45pt;width:61.5pt;height:42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22E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34792" wp14:editId="5A21CEFE">
                <wp:simplePos x="0" y="0"/>
                <wp:positionH relativeFrom="column">
                  <wp:posOffset>3905250</wp:posOffset>
                </wp:positionH>
                <wp:positionV relativeFrom="paragraph">
                  <wp:posOffset>2040890</wp:posOffset>
                </wp:positionV>
                <wp:extent cx="952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43200" y="21600"/>
                    <wp:lineTo x="43200" y="0"/>
                    <wp:lineTo x="0" y="0"/>
                  </wp:wrapPolygon>
                </wp:wrapThrough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C96F5" id="Straight Connector 6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0.7pt" to="308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0715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4E682" wp14:editId="56AD58FD">
                <wp:simplePos x="0" y="0"/>
                <wp:positionH relativeFrom="column">
                  <wp:posOffset>2600325</wp:posOffset>
                </wp:positionH>
                <wp:positionV relativeFrom="paragraph">
                  <wp:posOffset>1278890</wp:posOffset>
                </wp:positionV>
                <wp:extent cx="1323975" cy="0"/>
                <wp:effectExtent l="0" t="0" r="28575" b="19050"/>
                <wp:wrapThrough wrapText="bothSides">
                  <wp:wrapPolygon edited="0">
                    <wp:start x="0" y="-1"/>
                    <wp:lineTo x="0" y="-1"/>
                    <wp:lineTo x="21755" y="-1"/>
                    <wp:lineTo x="21755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E07DD" id="Straight Connector 6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00.7pt" to="309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0715C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BAEC86" wp14:editId="25109FCE">
                <wp:simplePos x="0" y="0"/>
                <wp:positionH relativeFrom="column">
                  <wp:posOffset>3904615</wp:posOffset>
                </wp:positionH>
                <wp:positionV relativeFrom="paragraph">
                  <wp:posOffset>1278890</wp:posOffset>
                </wp:positionV>
                <wp:extent cx="9525" cy="232410"/>
                <wp:effectExtent l="0" t="0" r="28575" b="34290"/>
                <wp:wrapThrough wrapText="bothSides">
                  <wp:wrapPolygon edited="0">
                    <wp:start x="0" y="0"/>
                    <wp:lineTo x="0" y="23016"/>
                    <wp:lineTo x="43200" y="23016"/>
                    <wp:lineTo x="43200" y="0"/>
                    <wp:lineTo x="0" y="0"/>
                  </wp:wrapPolygon>
                </wp:wrapThrough>
                <wp:docPr id="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241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614DD" id="Straight Connector 6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00.7pt" to="308.2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" strokecolor="#a5a5a5" strokeweight="1.5pt">
                <v:stroke joinstyle="miter"/>
                <w10:wrap type="through"/>
              </v:line>
            </w:pict>
          </mc:Fallback>
        </mc:AlternateContent>
      </w:r>
      <w:r w:rsidR="000715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A7ADE6" wp14:editId="576190B1">
                <wp:simplePos x="0" y="0"/>
                <wp:positionH relativeFrom="column">
                  <wp:posOffset>3514090</wp:posOffset>
                </wp:positionH>
                <wp:positionV relativeFrom="paragraph">
                  <wp:posOffset>1497965</wp:posOffset>
                </wp:positionV>
                <wp:extent cx="847725" cy="542290"/>
                <wp:effectExtent l="57150" t="38100" r="85725" b="86360"/>
                <wp:wrapThrough wrapText="bothSides">
                  <wp:wrapPolygon edited="0">
                    <wp:start x="-1456" y="-1518"/>
                    <wp:lineTo x="-1456" y="22763"/>
                    <wp:lineTo x="-971" y="24281"/>
                    <wp:lineTo x="22813" y="24281"/>
                    <wp:lineTo x="22813" y="23522"/>
                    <wp:lineTo x="23299" y="12141"/>
                    <wp:lineTo x="23299" y="-1518"/>
                    <wp:lineTo x="-1456" y="-1518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7ADE6" id="_x0000_s1054" type="#_x0000_t202" style="position:absolute;margin-left:276.7pt;margin-top:117.95pt;width:66.75pt;height:42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04A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B48856" wp14:editId="36DD004E">
                <wp:simplePos x="0" y="0"/>
                <wp:positionH relativeFrom="column">
                  <wp:posOffset>2171700</wp:posOffset>
                </wp:positionH>
                <wp:positionV relativeFrom="paragraph">
                  <wp:posOffset>1478915</wp:posOffset>
                </wp:positionV>
                <wp:extent cx="933450" cy="542290"/>
                <wp:effectExtent l="57150" t="38100" r="76200" b="86360"/>
                <wp:wrapThrough wrapText="bothSides">
                  <wp:wrapPolygon edited="0">
                    <wp:start x="-1322" y="-1518"/>
                    <wp:lineTo x="-1322" y="22763"/>
                    <wp:lineTo x="-882" y="24281"/>
                    <wp:lineTo x="22482" y="24281"/>
                    <wp:lineTo x="22482" y="23522"/>
                    <wp:lineTo x="22922" y="12141"/>
                    <wp:lineTo x="22922" y="-1518"/>
                    <wp:lineTo x="-1322" y="-1518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72" w:rsidRDefault="00704A7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48856" id="_x0000_s1057" type="#_x0000_t202" style="position:absolute;margin-left:171pt;margin-top:116.45pt;width:73.5pt;height:42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704A72" w:rsidRDefault="00704A7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60798" wp14:editId="5D0E581E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7060798" id="_x0000_s1058" type="#_x0000_t202" style="position:absolute;margin-left:373pt;margin-top:116.35pt;width:48.7pt;height:4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C1F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792F0" wp14:editId="6E0C6413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 edited="0"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EB792F0" id="_x0000_s1059" type="#_x0000_t202" style="position:absolute;margin-left:613.05pt;margin-top:116.35pt;width:48.7pt;height:4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43E2F2" wp14:editId="732FBB35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 edited="0"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41E39" id="Straight Connector 4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8.45pt" to="358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ED8B11" wp14:editId="092DE1F5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 edited="0"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9107" id="Straight Connector 5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38.95pt" to="63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B5F3E" wp14:editId="5D14C4CC">
                <wp:simplePos x="0" y="0"/>
                <wp:positionH relativeFrom="column">
                  <wp:posOffset>8122920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85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89A5B" id="Straight Connector 8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44.75pt" to="639.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FCD01" wp14:editId="00CEBED3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B3D3" id="Straight Connector 8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72.75pt" to="639.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9BBAA" wp14:editId="12C5F4A0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BA5A" id="Straight Connector 8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100.75pt" to="639.6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D7821" wp14:editId="57D38142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CA7C" id="Straight Connector 7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6pt,38.75pt" to="639.6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F9944" wp14:editId="6812A8AD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072C3E" w:rsidRDefault="00D55B33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Shooting Mechanic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0CF9944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564.8pt;margin-top:53.85pt;width:145.95pt;height:35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072C3E" w:rsidRDefault="00D55B33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Shooting Mechanic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E82E75" wp14:editId="2EDDDDAC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500997" w:rsidRDefault="00ED76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5009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2E82E75"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margin-left:383.75pt;margin-top:53.85pt;width:146.0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500997" w:rsidRDefault="00ED76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500997">
                        <w:rPr>
                          <w:rFonts w:ascii="Century Gothic" w:hAnsi="Century Gothic"/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02DBB" wp14:editId="108DEDBF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30CFA" id="Straight Connector 6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38.75pt" to="455.4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1C1F0" wp14:editId="2FE67F32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0217" id="Straight Connector 7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5pt,100.75pt" to="396.6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F396B" wp14:editId="7D3B1E2E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691A" id="Straight Connector 7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00.75pt" to="512.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8C959" wp14:editId="6001D33B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347DF" id="Straight Connector 7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72.75pt" to="455.4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5E649" wp14:editId="512F4A34">
                <wp:simplePos x="0" y="0"/>
                <wp:positionH relativeFrom="column">
                  <wp:posOffset>6512560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6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0028" id="Straight Connector 7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144.75pt" to="512.8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F951E" wp14:editId="1E3E9C76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0C9D1" id="Straight Connector 7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3pt,144.75pt" to="397.3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224C" wp14:editId="63052019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41411" id="Straight Connector 7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100.75pt" to="512.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859EF" wp14:editId="533BD00E">
                <wp:simplePos x="0" y="0"/>
                <wp:positionH relativeFrom="column">
                  <wp:posOffset>2616200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67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A535B" id="Straight Connector 6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144.75pt" to="206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B40E9" wp14:editId="5E0ECD4C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DDAC" id="Straight Connector 6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2.75pt" to="264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487CE7" wp14:editId="2AEBC7EE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E9276" id="Straight Connector 6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100.75pt" to="205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A2033F" wp14:editId="3261C230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0C02" id="Straight Connector 5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38.75pt" to="264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29085" wp14:editId="6B638546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 edited="0"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Pr="00500997" w:rsidRDefault="002C4F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5009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User  Interface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1029085" id="_x0000_s1062" type="#_x0000_t202" style="position:absolute;margin-left:189.75pt;margin-top:53.85pt;width:146.05pt;height:3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Pr="00500997" w:rsidRDefault="002C4F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500997">
                        <w:rPr>
                          <w:rFonts w:ascii="Century Gothic" w:hAnsi="Century Gothic"/>
                          <w:sz w:val="20"/>
                          <w:szCs w:val="20"/>
                        </w:rPr>
                        <w:t>User  Interface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95B00" wp14:editId="63FCC677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 edited="0"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62" w:rsidRDefault="002C4F4F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20"/>
                                <w:szCs w:val="20"/>
                              </w:rPr>
                              <w:t>Replay System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F295B00" id="_x0000_s1063" type="#_x0000_t202" style="position:absolute;margin-left:3.75pt;margin-top:53.85pt;width:145.9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" fillcolor="white [3201]" strokecolor="#a5a5a5 [3206]" strokeweight="1pt">
                <v:shadow on="t" color="#bfbfbf [2412]" opacity="26214f" origin=",-.5" offset="0,1pt"/>
                <v:textbox>
                  <w:txbxContent>
                    <w:p w:rsidR="008D4662" w:rsidRDefault="002C4F4F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20"/>
                          <w:szCs w:val="20"/>
                        </w:rPr>
                        <w:t>Replay System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435463" wp14:editId="73569CC4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372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1875" id="Straight Connector 42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8.75pt" to="78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916A14" wp14:editId="5CC90DBA">
                <wp:simplePos x="0" y="0"/>
                <wp:positionH relativeFrom="column">
                  <wp:posOffset>253831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16A0A" id="Straight Connector 4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00.75pt" to="20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073107" wp14:editId="023EDBE3">
                <wp:simplePos x="0" y="0"/>
                <wp:positionH relativeFrom="column">
                  <wp:posOffset>1720415</wp:posOffset>
                </wp:positionH>
                <wp:positionV relativeFrom="paragraph">
                  <wp:posOffset>1279525</wp:posOffset>
                </wp:positionV>
                <wp:extent cx="0" cy="381495"/>
                <wp:effectExtent l="0" t="0" r="25400" b="2540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7D201" id="Straight Connector 45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00.75pt" to="135.4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97BC57" wp14:editId="40863EB3">
                <wp:simplePos x="0" y="0"/>
                <wp:positionH relativeFrom="column">
                  <wp:posOffset>991411</wp:posOffset>
                </wp:positionH>
                <wp:positionV relativeFrom="paragraph">
                  <wp:posOffset>923925</wp:posOffset>
                </wp:positionV>
                <wp:extent cx="0" cy="377371"/>
                <wp:effectExtent l="0" t="0" r="25400" b="29210"/>
                <wp:wrapThrough wrapText="bothSides">
                  <wp:wrapPolygon edited="0"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1B24F" id="Straight Connector 4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72.75pt" to="78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143639" wp14:editId="5D83E873">
                <wp:simplePos x="0" y="0"/>
                <wp:positionH relativeFrom="column">
                  <wp:posOffset>253831</wp:posOffset>
                </wp:positionH>
                <wp:positionV relativeFrom="paragraph">
                  <wp:posOffset>1838325</wp:posOffset>
                </wp:positionV>
                <wp:extent cx="0" cy="680357"/>
                <wp:effectExtent l="0" t="0" r="25400" b="31115"/>
                <wp:wrapThrough wrapText="bothSides">
                  <wp:wrapPolygon edited="0"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5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3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B12F" id="Straight Connector 4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44.75pt" to="20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8D46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071903" wp14:editId="2879620A">
                <wp:simplePos x="0" y="0"/>
                <wp:positionH relativeFrom="column">
                  <wp:posOffset>245254</wp:posOffset>
                </wp:positionH>
                <wp:positionV relativeFrom="paragraph">
                  <wp:posOffset>1279525</wp:posOffset>
                </wp:positionV>
                <wp:extent cx="1476597" cy="0"/>
                <wp:effectExtent l="0" t="0" r="22225" b="25400"/>
                <wp:wrapThrough wrapText="bothSides">
                  <wp:wrapPolygon edited="0"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0F152" id="Straight Connector 5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00.75pt" to="135.5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sectPr w:rsidR="003C7519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5CC" w:rsidRDefault="00A565CC" w:rsidP="00B01A05">
      <w:r>
        <w:separator/>
      </w:r>
    </w:p>
  </w:endnote>
  <w:endnote w:type="continuationSeparator" w:id="0">
    <w:p w:rsidR="00A565CC" w:rsidRDefault="00A565CC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5CC" w:rsidRDefault="00A565CC" w:rsidP="00B01A05">
      <w:r>
        <w:separator/>
      </w:r>
    </w:p>
  </w:footnote>
  <w:footnote w:type="continuationSeparator" w:id="0">
    <w:p w:rsidR="00A565CC" w:rsidRDefault="00A565CC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95"/>
    <w:rsid w:val="000715CD"/>
    <w:rsid w:val="00072C3E"/>
    <w:rsid w:val="000B6F65"/>
    <w:rsid w:val="000C5AA8"/>
    <w:rsid w:val="001428DE"/>
    <w:rsid w:val="002169D8"/>
    <w:rsid w:val="00243542"/>
    <w:rsid w:val="002A37E8"/>
    <w:rsid w:val="002C4F4F"/>
    <w:rsid w:val="003C7519"/>
    <w:rsid w:val="003C77CC"/>
    <w:rsid w:val="004338D6"/>
    <w:rsid w:val="0047681F"/>
    <w:rsid w:val="00500997"/>
    <w:rsid w:val="005C76BB"/>
    <w:rsid w:val="006F5384"/>
    <w:rsid w:val="00704A72"/>
    <w:rsid w:val="007F75E0"/>
    <w:rsid w:val="008A18D2"/>
    <w:rsid w:val="008C5244"/>
    <w:rsid w:val="008D4662"/>
    <w:rsid w:val="0091097D"/>
    <w:rsid w:val="009155D8"/>
    <w:rsid w:val="00931695"/>
    <w:rsid w:val="00983B33"/>
    <w:rsid w:val="009A6136"/>
    <w:rsid w:val="009B139C"/>
    <w:rsid w:val="009E0257"/>
    <w:rsid w:val="00A2018B"/>
    <w:rsid w:val="00A565CC"/>
    <w:rsid w:val="00A761D7"/>
    <w:rsid w:val="00AB3D3F"/>
    <w:rsid w:val="00AC1FED"/>
    <w:rsid w:val="00B01A05"/>
    <w:rsid w:val="00C46D57"/>
    <w:rsid w:val="00CA3B76"/>
    <w:rsid w:val="00CA64DD"/>
    <w:rsid w:val="00CD62CC"/>
    <w:rsid w:val="00D55B33"/>
    <w:rsid w:val="00DE51A2"/>
    <w:rsid w:val="00E22EE3"/>
    <w:rsid w:val="00EA16D2"/>
    <w:rsid w:val="00ED764F"/>
    <w:rsid w:val="00F5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C2E573DF-0EBC-4F0D-978B-43FBEEC0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WBS_TreeDiagram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Temp_WBS_TreeDiagram (1)</Template>
  <TotalTime>12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AnthonyA</cp:lastModifiedBy>
  <cp:revision>9</cp:revision>
  <dcterms:created xsi:type="dcterms:W3CDTF">2017-04-19T14:36:00Z</dcterms:created>
  <dcterms:modified xsi:type="dcterms:W3CDTF">2017-04-20T21:25:00Z</dcterms:modified>
</cp:coreProperties>
</file>